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BA" w:rsidRDefault="00106FBA"/>
    <w:p w:rsidR="00106FBA" w:rsidRDefault="00106FBA" w:rsidP="00106FBA">
      <w:pPr>
        <w:pStyle w:val="Heading1"/>
      </w:pPr>
      <w:r>
        <w:t xml:space="preserve">Data </w:t>
      </w:r>
      <w:r w:rsidR="00A652B8">
        <w:t>S</w:t>
      </w:r>
      <w:r>
        <w:t>election: News Sources</w:t>
      </w:r>
    </w:p>
    <w:p w:rsidR="00936F77" w:rsidRDefault="00B034D8">
      <w:r>
        <w:t xml:space="preserve">Companies: </w:t>
      </w:r>
    </w:p>
    <w:p w:rsidR="00B034D8" w:rsidRDefault="00B034D8">
      <w:r>
        <w:t>Coca-Cola, Goldman Sachs, JP Morgan, Microsoft, Walt Disney, Chevron , Exxon Mobile, Pfizer, Johnson &amp; Johnson, IBM, Proctor &amp;</w:t>
      </w:r>
      <w:r w:rsidR="008A24A1">
        <w:t xml:space="preserve"> </w:t>
      </w:r>
      <w:r>
        <w:t>Gamble, General Electric</w:t>
      </w:r>
    </w:p>
    <w:p w:rsidR="00106FBA" w:rsidRDefault="00A819EB">
      <w:r>
        <w:t>Off the D</w:t>
      </w:r>
      <w:r w:rsidR="00645908">
        <w:t xml:space="preserve">ow jones industrial average. </w:t>
      </w:r>
    </w:p>
    <w:p w:rsidR="00106FBA" w:rsidRDefault="00106FBA">
      <w:r>
        <w:t>These stocks are preferable because they are extremely popular in all news sources we surveyed while making a decision on which news sources to use</w:t>
      </w:r>
    </w:p>
    <w:p w:rsidR="0064044C" w:rsidRDefault="0064044C">
      <w:r>
        <w:t>Sample: jp morgan breach in  news compared with time series of stock price</w:t>
      </w:r>
      <w:bookmarkStart w:id="0" w:name="_GoBack"/>
      <w:bookmarkEnd w:id="0"/>
    </w:p>
    <w:p w:rsidR="0064044C" w:rsidRDefault="0064044C"/>
    <w:sectPr w:rsidR="0064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46"/>
    <w:rsid w:val="00106FBA"/>
    <w:rsid w:val="00537346"/>
    <w:rsid w:val="00625CC8"/>
    <w:rsid w:val="0064044C"/>
    <w:rsid w:val="00645908"/>
    <w:rsid w:val="008A24A1"/>
    <w:rsid w:val="00936F77"/>
    <w:rsid w:val="00A652B8"/>
    <w:rsid w:val="00A819EB"/>
    <w:rsid w:val="00B034D8"/>
    <w:rsid w:val="00C1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>University of Nottingham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Bolanle E Onifade</dc:creator>
  <cp:keywords/>
  <dc:description/>
  <cp:lastModifiedBy>Ester</cp:lastModifiedBy>
  <cp:revision>10</cp:revision>
  <dcterms:created xsi:type="dcterms:W3CDTF">2014-10-06T15:31:00Z</dcterms:created>
  <dcterms:modified xsi:type="dcterms:W3CDTF">2014-11-01T13:27:00Z</dcterms:modified>
</cp:coreProperties>
</file>