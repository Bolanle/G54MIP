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45D" w:rsidRPr="00E834A9" w:rsidRDefault="006A2536">
      <w:pPr>
        <w:rPr>
          <w:rFonts w:ascii="Constantia" w:hAnsi="Constantia"/>
        </w:rPr>
      </w:pPr>
      <w:bookmarkStart w:id="0" w:name="_GoBack"/>
      <w:bookmarkEnd w:id="0"/>
      <w:r>
        <w:rPr>
          <w:rFonts w:ascii="Constantia" w:hAnsi="Constantia"/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-191386</wp:posOffset>
                </wp:positionH>
                <wp:positionV relativeFrom="paragraph">
                  <wp:posOffset>-191386</wp:posOffset>
                </wp:positionV>
                <wp:extent cx="6475095" cy="9281795"/>
                <wp:effectExtent l="95250" t="38100" r="59055" b="10985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095" cy="9281795"/>
                          <a:chOff x="0" y="0"/>
                          <a:chExt cx="6475095" cy="928179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6475095" cy="9281795"/>
                            <a:chOff x="0" y="0"/>
                            <a:chExt cx="6475095" cy="9282031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475095" cy="1647825"/>
                            </a:xfrm>
                            <a:prstGeom prst="rect">
                              <a:avLst/>
                            </a:prstGeom>
                            <a:noFill/>
                            <a:ln w="3175"/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0CC4" w:rsidRPr="00E834A9" w:rsidRDefault="00590CC4" w:rsidP="00E834A9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  <w:r w:rsidRPr="00E834A9">
                                  <w:rPr>
                                    <w:b/>
                                    <w:color w:val="0D0D0D" w:themeColor="text1" w:themeTint="F2"/>
                                  </w:rPr>
                                  <w:t>Data Acquisition</w:t>
                                </w:r>
                              </w:p>
                              <w:p w:rsidR="00590CC4" w:rsidRDefault="00590CC4" w:rsidP="00E834A9">
                                <w:pPr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E834A9">
                                <w:pPr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E834A9">
                                <w:pPr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Pr="00E834A9" w:rsidRDefault="00590CC4" w:rsidP="00E834A9">
                                <w:pPr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285460" y="3370389"/>
                              <a:ext cx="3189605" cy="5911278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  <w:r w:rsidRPr="00D53C70">
                                  <w:rPr>
                                    <w:b/>
                                    <w:color w:val="0D0D0D" w:themeColor="text1" w:themeTint="F2"/>
                                  </w:rPr>
                                  <w:t>Price Prediction</w:t>
                                </w: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Pr="00D53C70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2062716"/>
                              <a:ext cx="3232150" cy="7219315"/>
                            </a:xfrm>
                            <a:prstGeom prst="rect">
                              <a:avLst/>
                            </a:prstGeom>
                            <a:noFill/>
                            <a:ln w="3175"/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b/>
                                    <w:color w:val="0D0D0D" w:themeColor="text1" w:themeTint="F2"/>
                                  </w:rPr>
                                  <w:t xml:space="preserve">Sentiment Classification </w:t>
                                </w: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Pr="00D53C70" w:rsidRDefault="00590CC4" w:rsidP="00D53C70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an 7"/>
                          <wps:cNvSpPr/>
                          <wps:spPr>
                            <a:xfrm>
                              <a:off x="1095153" y="786809"/>
                              <a:ext cx="1083945" cy="78676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C4" w:rsidRDefault="00590CC4" w:rsidP="00E834A9">
                                <w:pPr>
                                  <w:jc w:val="center"/>
                                </w:pPr>
                                <w:r>
                                  <w:t>News Articles Storage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an 8"/>
                          <wps:cNvSpPr/>
                          <wps:spPr>
                            <a:xfrm>
                              <a:off x="4614530" y="786809"/>
                              <a:ext cx="1201420" cy="78676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C4" w:rsidRDefault="00590CC4" w:rsidP="00E834A9">
                                <w:pPr>
                                  <w:jc w:val="center"/>
                                </w:pPr>
                                <w:r>
                                  <w:t>Stock Price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701749" y="276446"/>
                              <a:ext cx="1988185" cy="3187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C4" w:rsidRDefault="00590CC4" w:rsidP="00D53C70">
                                <w:pPr>
                                  <w:jc w:val="center"/>
                                </w:pPr>
                                <w:r>
                                  <w:t xml:space="preserve">External News Sources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4146698" y="265814"/>
                              <a:ext cx="1988185" cy="3187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C4" w:rsidRDefault="00590CC4" w:rsidP="00D53C70">
                                <w:pPr>
                                  <w:jc w:val="center"/>
                                </w:pPr>
                                <w:r>
                                  <w:t xml:space="preserve">External Stock Price Data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Elbow Connector 16"/>
                          <wps:cNvCnPr/>
                          <wps:spPr>
                            <a:xfrm rot="16200000" flipH="1">
                              <a:off x="1403497" y="1818168"/>
                              <a:ext cx="488856" cy="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595423" y="5401339"/>
                            <a:ext cx="1903095" cy="2371061"/>
                            <a:chOff x="0" y="1"/>
                            <a:chExt cx="1903228" cy="1403030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1"/>
                              <a:ext cx="1903228" cy="1403030"/>
                            </a:xfrm>
                            <a:prstGeom prst="rect">
                              <a:avLst/>
                            </a:prstGeom>
                            <a:noFill/>
                            <a:ln w="3175"/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b/>
                                    <w:color w:val="0D0D0D" w:themeColor="text1" w:themeTint="F2"/>
                                  </w:rPr>
                                  <w:t>Feature Generation and Selection</w:t>
                                </w: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590CC4" w:rsidRPr="00D53C70" w:rsidRDefault="00590CC4" w:rsidP="00FA296D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318976" y="839964"/>
                              <a:ext cx="1339215" cy="438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C4" w:rsidRDefault="00590CC4" w:rsidP="00FA296D">
                                <w:pPr>
                                  <w:jc w:val="center"/>
                                </w:pPr>
                                <w:r>
                                  <w:t>Chi-square feature selection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Elbow Connector 35"/>
                          <wps:cNvCnPr/>
                          <wps:spPr>
                            <a:xfrm rot="16200000" flipH="1">
                              <a:off x="909084" y="717698"/>
                              <a:ext cx="244159" cy="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318976" y="276281"/>
                              <a:ext cx="1339703" cy="4288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C4" w:rsidRDefault="00590CC4" w:rsidP="00FA296D">
                                <w:pPr>
                                  <w:jc w:val="center"/>
                                </w:pPr>
                                <w:r>
                                  <w:t>Generate vector space model with TF-IDF as weights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Elbow Connector 37"/>
                        <wps:cNvCnPr/>
                        <wps:spPr>
                          <a:xfrm rot="16200000" flipH="1">
                            <a:off x="1302488" y="7979735"/>
                            <a:ext cx="414020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31628" y="8208335"/>
                            <a:ext cx="198818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CC4" w:rsidRDefault="00590CC4" w:rsidP="00FA296D">
                              <w:pPr>
                                <w:jc w:val="center"/>
                              </w:pPr>
                              <w:r>
                                <w:t xml:space="preserve">SVM-based classifier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Elbow Connector 39"/>
                        <wps:cNvCnPr/>
                        <wps:spPr>
                          <a:xfrm flipV="1">
                            <a:off x="2498651" y="3859619"/>
                            <a:ext cx="1818301" cy="4603897"/>
                          </a:xfrm>
                          <a:prstGeom prst="bentConnector3">
                            <a:avLst>
                              <a:gd name="adj1" fmla="val 6461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4316819" y="3753293"/>
                            <a:ext cx="1903095" cy="2328530"/>
                            <a:chOff x="0" y="1"/>
                            <a:chExt cx="1903228" cy="1260983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0" y="1"/>
                              <a:ext cx="1903228" cy="1260983"/>
                            </a:xfrm>
                            <a:prstGeom prst="rect">
                              <a:avLst/>
                            </a:prstGeom>
                            <a:noFill/>
                            <a:ln w="3175"/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84B0B" w:rsidRDefault="00B84B0B" w:rsidP="00B84B0B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b/>
                                    <w:color w:val="0D0D0D" w:themeColor="text1" w:themeTint="F2"/>
                                  </w:rPr>
                                  <w:t>Pre-processing</w:t>
                                </w:r>
                              </w:p>
                              <w:p w:rsidR="00B84B0B" w:rsidRDefault="00B84B0B" w:rsidP="00B84B0B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B84B0B" w:rsidRDefault="00B84B0B" w:rsidP="00B84B0B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B84B0B" w:rsidRDefault="00B84B0B" w:rsidP="00B84B0B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B84B0B" w:rsidRDefault="00B84B0B" w:rsidP="00B84B0B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B84B0B" w:rsidRDefault="00B84B0B" w:rsidP="00B84B0B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B84B0B" w:rsidRDefault="00B84B0B" w:rsidP="00B84B0B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B84B0B" w:rsidRDefault="00B84B0B" w:rsidP="00B84B0B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B84B0B" w:rsidRDefault="00B84B0B" w:rsidP="00B84B0B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B84B0B" w:rsidRDefault="00B84B0B" w:rsidP="00B84B0B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B84B0B" w:rsidRDefault="00B84B0B" w:rsidP="00B84B0B">
                                <w:pPr>
                                  <w:rPr>
                                    <w:b/>
                                    <w:color w:val="0D0D0D" w:themeColor="text1" w:themeTint="F2"/>
                                  </w:rPr>
                                </w:pPr>
                              </w:p>
                              <w:p w:rsidR="00B84B0B" w:rsidRDefault="00B84B0B" w:rsidP="00B84B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318976" y="839918"/>
                              <a:ext cx="1339215" cy="2257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B0B" w:rsidRDefault="00B84B0B" w:rsidP="00B84B0B">
                                <w:pPr>
                                  <w:jc w:val="center"/>
                                </w:pPr>
                                <w:r>
                                  <w:t>Normalisation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Elbow Connector 47"/>
                          <wps:cNvCnPr/>
                          <wps:spPr>
                            <a:xfrm rot="16200000" flipH="1">
                              <a:off x="909084" y="717698"/>
                              <a:ext cx="244159" cy="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318976" y="130140"/>
                              <a:ext cx="1339703" cy="58901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B0B" w:rsidRDefault="00B84B0B" w:rsidP="00B84B0B">
                                <w:pPr>
                                  <w:jc w:val="center"/>
                                </w:pPr>
                                <w:r>
                                  <w:t>Feature generation from stock price data</w:t>
                                </w:r>
                                <w:r>
                                  <w:t xml:space="preserve"> </w:t>
                                </w:r>
                                <w:r>
                                  <w:t xml:space="preserve">and </w:t>
                                </w:r>
                                <w:proofErr w:type="spellStart"/>
                                <w:r>
                                  <w:t>svm</w:t>
                                </w:r>
                                <w:proofErr w:type="spellEnd"/>
                                <w:r>
                                  <w:t xml:space="preserve">-classification of news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Rectangle 51"/>
                        <wps:cNvSpPr/>
                        <wps:spPr>
                          <a:xfrm>
                            <a:off x="4316819" y="6687879"/>
                            <a:ext cx="198818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B0B" w:rsidRDefault="00B84B0B" w:rsidP="00B84B0B">
                              <w:pPr>
                                <w:jc w:val="center"/>
                              </w:pPr>
                              <w:r>
                                <w:t>HMM-</w:t>
                              </w:r>
                              <w:r>
                                <w:t xml:space="preserve">SVM-based classifier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/>
                        <wps:spPr>
                          <a:xfrm rot="5400000">
                            <a:off x="5045149" y="6384851"/>
                            <a:ext cx="605155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H="1">
                            <a:off x="4593265" y="7145079"/>
                            <a:ext cx="754380" cy="112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5348177" y="7145079"/>
                            <a:ext cx="722630" cy="112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422605" y="8272130"/>
                            <a:ext cx="967460" cy="552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B0B" w:rsidRDefault="00B84B0B" w:rsidP="00B84B0B">
                              <w:pPr>
                                <w:jc w:val="center"/>
                              </w:pPr>
                              <w:r>
                                <w:t>Down Price Direction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061637" y="8282763"/>
                            <a:ext cx="924560" cy="574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B0B" w:rsidRDefault="00B84B0B" w:rsidP="00B84B0B">
                              <w:pPr>
                                <w:jc w:val="center"/>
                              </w:pPr>
                              <w:r>
                                <w:t>Up Price Direction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 rot="16200000">
                            <a:off x="1791586" y="5980814"/>
                            <a:ext cx="3458122" cy="2974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10D" w:rsidRDefault="0006010D" w:rsidP="0006010D">
                              <w:pPr>
                                <w:jc w:val="center"/>
                              </w:pPr>
                              <w:r>
                                <w:t>News Classification into positive, Neutral or Negative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style="position:absolute;margin-left:-15.05pt;margin-top:-15.05pt;width:509.85pt;height:730.85pt;z-index:251721728" coordsize="64750,9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">
                <v:group id="Group 17" o:spid="_x0000_s1027" style="position:absolute;width:64750;height:92817" coordsize="64750,92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4" o:spid="_x0000_s1028" style="position:absolute;width:64750;height:16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f22sQA&#10;AADaAAAADwAAAGRycy9kb3ducmV2LnhtbESPQWsCMRSE74L/ITzBS6lZpUjZGqWUilIP4raF9vZI&#10;XjeLm5clSXX7741Q8DjMzDfMYtW7VpwoxMazgumkAEGsvWm4VvDxvr5/BBETssHWMyn4owir5XCw&#10;wNL4Mx/oVKVaZAjHEhXYlLpSyqgtOYwT3xFn78cHhynLUEsT8JzhrpWzophLhw3nBYsdvVjSx+rX&#10;KajC936qj2+f+NVu7vavWx13Nio1HvXPTyAS9ekW/m9vjYIHuF7JN0A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X9trEAAAA2gAAAA8AAAAAAAAAAAAAAAAAmAIAAGRycy9k&#10;b3ducmV2LnhtbFBLBQYAAAAABAAEAPUAAACJAwAAAAA=&#10;" filled="f" strokecolor="#243f60 [1604]" strokeweight=".25pt">
                    <v:shadow on="t" color="black" opacity="26214f" origin=".5,-.5" offset="-.74836mm,.74836mm"/>
                    <v:textbox>
                      <w:txbxContent>
                        <w:p w:rsidR="00590CC4" w:rsidRPr="00E834A9" w:rsidRDefault="00590CC4" w:rsidP="00E834A9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  <w:r w:rsidRPr="00E834A9">
                            <w:rPr>
                              <w:b/>
                              <w:color w:val="0D0D0D" w:themeColor="text1" w:themeTint="F2"/>
                            </w:rPr>
                            <w:t>Data Acquisition</w:t>
                          </w:r>
                        </w:p>
                        <w:p w:rsidR="00590CC4" w:rsidRDefault="00590CC4" w:rsidP="00E834A9">
                          <w:pPr>
                            <w:rPr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E834A9">
                          <w:pPr>
                            <w:rPr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E834A9">
                          <w:pPr>
                            <w:rPr>
                              <w:color w:val="0D0D0D" w:themeColor="text1" w:themeTint="F2"/>
                            </w:rPr>
                          </w:pPr>
                        </w:p>
                        <w:p w:rsidR="00590CC4" w:rsidRPr="00E834A9" w:rsidRDefault="00590CC4" w:rsidP="00E834A9">
                          <w:pPr>
                            <w:rPr>
                              <w:color w:val="0D0D0D" w:themeColor="text1" w:themeTint="F2"/>
                            </w:rPr>
                          </w:pPr>
                        </w:p>
                      </w:txbxContent>
                    </v:textbox>
                  </v:rect>
                  <v:rect id="Rectangle 5" o:spid="_x0000_s1029" style="position:absolute;left:32854;top:33703;width:31896;height:59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3ucMA&#10;AADaAAAADwAAAGRycy9kb3ducmV2LnhtbESPT2sCMRTE74LfITyhF9GsorVdjSKCoDf/HdrbY/Pc&#10;rG5e1k2q67dvCkKPw8z8hpktGluKO9W+cKxg0E9AEGdOF5wrOB3XvQ8QPiBrLB2Tgid5WMzbrRmm&#10;2j14T/dDyEWEsE9RgQmhSqX0mSGLvu8q4uidXW0xRFnnUtf4iHBbymGSvEuLBccFgxWtDGXXw49V&#10;cPuSl+xzZ9bL78k2sY6bbjHaK/XWaZZTEIGa8B9+tTdawRj+rsQb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T3ucMAAADaAAAADwAAAAAAAAAAAAAAAACYAgAAZHJzL2Rv&#10;d25yZXYueG1sUEsFBgAAAAAEAAQA9QAAAIgDAAAAAA==&#10;" filled="f" strokecolor="black [3213]" strokeweight=".25pt">
                    <v:shadow on="t" color="black" opacity="26214f" origin=".5,-.5" offset="-.74836mm,.74836mm"/>
                    <v:textbox>
                      <w:txbxContent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  <w:r w:rsidRPr="00D53C70">
                            <w:rPr>
                              <w:b/>
                              <w:color w:val="0D0D0D" w:themeColor="text1" w:themeTint="F2"/>
                            </w:rPr>
                            <w:t>Price Prediction</w:t>
                          </w: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Pr="00D53C70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</w:txbxContent>
                    </v:textbox>
                  </v:rect>
                  <v:rect id="Rectangle 6" o:spid="_x0000_s1030" style="position:absolute;top:20627;width:32321;height:72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nNNsMA&#10;AADaAAAADwAAAGRycy9kb3ducmV2LnhtbESPQWsCMRSE7wX/Q3iCl1KzepCyGkWkpWIP0lWhvT2S&#10;183i5mVJUl3/fVMoeBxm5htmsepdKy4UYuNZwWRcgCDW3jRcKzgeXp+eQcSEbLD1TApuFGG1HDws&#10;sDT+yh90qVItMoRjiQpsSl0pZdSWHMax74iz9+2Dw5RlqKUJeM1w18ppUcykw4bzgsWONpb0ufpx&#10;CqrwtZ/o8+6En+3b4/5lq+O7jUqNhv16DiJRn+7h//bWKJjB35V8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nNNsMAAADaAAAADwAAAAAAAAAAAAAAAACYAgAAZHJzL2Rv&#10;d25yZXYueG1sUEsFBgAAAAAEAAQA9QAAAIgDAAAAAA==&#10;" filled="f" strokecolor="#243f60 [1604]" strokeweight=".25pt">
                    <v:shadow on="t" color="black" opacity="26214f" origin=".5,-.5" offset="-.74836mm,.74836mm"/>
                    <v:textbox>
                      <w:txbxContent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  <w:r>
                            <w:rPr>
                              <w:b/>
                              <w:color w:val="0D0D0D" w:themeColor="text1" w:themeTint="F2"/>
                            </w:rPr>
                            <w:t xml:space="preserve">Sentiment Classification </w:t>
                          </w: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Pr="00D53C70" w:rsidRDefault="00590CC4" w:rsidP="00D53C70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</w:txbxContent>
                    </v:textbox>
                  </v:rect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7" o:spid="_x0000_s1031" type="#_x0000_t22" style="position:absolute;left:10951;top:7868;width:10839;height:7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OgI8IA&#10;AADaAAAADwAAAGRycy9kb3ducmV2LnhtbESPQYvCMBSE7wv+h/AEb2uqB5VqFBGEwoJu3fX+aJ5t&#10;tXkpSVarv34jCB6HmfmGWaw604grOV9bVjAaJiCIC6trLhX8/mw/ZyB8QNbYWCYFd/KwWvY+Fphq&#10;e+OcrodQighhn6KCKoQ2ldIXFRn0Q9sSR+9kncEQpSuldniLcNPIcZJMpMGa40KFLW0qKi6HP6Og&#10;3n1dsukx6dw+254f5/xk82+p1KDfrecgAnXhHX61M61gCs8r8Qb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s6AjwgAAANo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90CC4" w:rsidRDefault="00590CC4" w:rsidP="00E834A9">
                          <w:pPr>
                            <w:jc w:val="center"/>
                          </w:pPr>
                          <w:r>
                            <w:t>News Articles Storage</w:t>
                          </w:r>
                        </w:p>
                      </w:txbxContent>
                    </v:textbox>
                  </v:shape>
                  <v:shape id="Can 8" o:spid="_x0000_s1032" type="#_x0000_t22" style="position:absolute;left:46145;top:7868;width:12014;height:7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0Ub8A&#10;AADaAAAADwAAAGRycy9kb3ducmV2LnhtbERPTYvCMBC9C/6HMII3m+rBXbpGWRaEgqBW3fvQjG21&#10;mZQkavXXm8PCHh/ve7HqTSvu5HxjWcE0SUEQl1Y3XCk4HdeTTxA+IGtsLZOCJ3lYLYeDBWbaPrig&#10;+yFUIoawz1BBHUKXSenLmgz6xHbEkTtbZzBE6CqpHT5iuGnlLE3n0mDDsaHGjn5qKq+Hm1HQbDfX&#10;/OM37d0uX19el+Jsi71Uajzqv79ABOrDv/jPnWsFcWu8Em+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DRRvwAAANoAAAAPAAAAAAAAAAAAAAAAAJgCAABkcnMvZG93bnJl&#10;di54bWxQSwUGAAAAAAQABAD1AAAAhA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90CC4" w:rsidRDefault="00590CC4" w:rsidP="00E834A9">
                          <w:pPr>
                            <w:jc w:val="center"/>
                          </w:pPr>
                          <w:r>
                            <w:t>Stock Price Data</w:t>
                          </w:r>
                        </w:p>
                      </w:txbxContent>
                    </v:textbox>
                  </v:shape>
                  <v:rect id="Rectangle 11" o:spid="_x0000_s1033" style="position:absolute;left:7017;top:2764;width:19882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SmsIA&#10;AADbAAAADwAAAGRycy9kb3ducmV2LnhtbERPS2vCQBC+C/0PyxS86caCD6Kr9EFp6UHweZ7uTpOQ&#10;7GzIbjT217uC4G0+vucsVp2txIkaXzhWMBomIIi1MwVnCva7z8EMhA/IBivHpOBCHlbLp94CU+PO&#10;vKHTNmQihrBPUUEeQp1K6XVOFv3Q1cSR+3ONxRBhk0nT4DmG20q+JMlEWiw4NuRY03tOuty2VsFU&#10;//v2d/xxaO3XW3n8qfcbvS6V6j93r3MQgbrwEN/d3ybOH8Htl3iAX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wFKa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90CC4" w:rsidRDefault="00590CC4" w:rsidP="00D53C70">
                          <w:pPr>
                            <w:jc w:val="center"/>
                          </w:pPr>
                          <w:r>
                            <w:t xml:space="preserve">External News Sources </w:t>
                          </w:r>
                        </w:p>
                      </w:txbxContent>
                    </v:textbox>
                  </v:rect>
                  <v:rect id="Rectangle 12" o:spid="_x0000_s1034" style="position:absolute;left:41466;top:2658;width:19882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M7cIA&#10;AADbAAAADwAAAGRycy9kb3ducmV2LnhtbERPS2vCQBC+C/6HZYTedKPQVqKr2Jai9FDweR53xyQk&#10;OxuyG03767sFwdt8fM+ZLztbiSs1vnCsYDxKQBBrZwrOFBz2n8MpCB+QDVaOScEPeVgu+r05psbd&#10;eEvXXchEDGGfooI8hDqV0uucLPqRq4kjd3GNxRBhk0nT4C2G20pOkuRFWiw4NuRY03tOuty1VsGr&#10;/vXt+fnj2Nr1W3n6qg9b/V0q9TToVjMQgbrwEN/dGxPnT+D/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szt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90CC4" w:rsidRDefault="00590CC4" w:rsidP="00D53C70">
                          <w:pPr>
                            <w:jc w:val="center"/>
                          </w:pPr>
                          <w:r>
                            <w:t xml:space="preserve">External Stock Price Data 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6" o:spid="_x0000_s1035" type="#_x0000_t34" style="position:absolute;left:14035;top:18181;width:4888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0odsIAAADbAAAADwAAAGRycy9kb3ducmV2LnhtbERP22rCQBB9L/gPywi+hLqp0mCjqxRB&#10;0Ke0sR8wZCcXzM6G7JrEfn23UOjbHM51dofJtGKg3jWWFbwsYxDEhdUNVwq+rqfnDQjnkTW2lknB&#10;gxwc9rOnHabajvxJQ+4rEULYpaig9r5LpXRFTQbd0nbEgSttb9AH2FdS9ziGcNPKVRwn0mDDoaHG&#10;jo41Fbf8bhRco/jC6/I1yzjKeXMsk7fvj0SpxXx634LwNPl/8Z/7rMP8BH5/C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00odsIAAADbAAAADwAAAAAAAAAAAAAA&#10;AAChAgAAZHJzL2Rvd25yZXYueG1sUEsFBgAAAAAEAAQA+QAAAJADAAAAAA==&#10;" strokecolor="black [3213]">
                    <v:stroke endarrow="open"/>
                  </v:shape>
                </v:group>
                <v:group id="Group 30" o:spid="_x0000_s1036" style="position:absolute;left:5954;top:54013;width:19031;height:23711" coordorigin="" coordsize="19032,14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31" o:spid="_x0000_s1037" style="position:absolute;width:19032;height:14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DQMUA&#10;AADbAAAADwAAAGRycy9kb3ducmV2LnhtbESPQUsDMRSE74L/ITyhF2mzW0HKtmkRUSx6KN220N4e&#10;yXOzdPOyJLFd/70RBI/DzHzDLFaD68SFQmw9KygnBQhi7U3LjYL97nU8AxETssHOMyn4pgir5e3N&#10;Aivjr7ylS50akSEcK1RgU+orKaO25DBOfE+cvU8fHKYsQyNNwGuGu05Oi+JROmw5L1js6dmSPtdf&#10;TkEdTptSn98PeOze7jcvax0/bFRqdDc8zUEkGtJ/+K+9NgoeSvj9kn+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h4NAxQAAANsAAAAPAAAAAAAAAAAAAAAAAJgCAABkcnMv&#10;ZG93bnJldi54bWxQSwUGAAAAAAQABAD1AAAAigMAAAAA&#10;" filled="f" strokecolor="#243f60 [1604]" strokeweight=".25pt">
                    <v:shadow on="t" color="black" opacity="26214f" origin=".5,-.5" offset="-.74836mm,.74836mm"/>
                    <v:textbox>
                      <w:txbxContent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  <w:r>
                            <w:rPr>
                              <w:b/>
                              <w:color w:val="0D0D0D" w:themeColor="text1" w:themeTint="F2"/>
                            </w:rPr>
                            <w:t>Feature Generation and Selection</w:t>
                          </w: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590CC4" w:rsidRPr="00D53C70" w:rsidRDefault="00590CC4" w:rsidP="00FA296D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</w:txbxContent>
                    </v:textbox>
                  </v:rect>
                  <v:rect id="Rectangle 33" o:spid="_x0000_s1038" style="position:absolute;left:3189;top:8399;width:1339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s1FsYA&#10;AADbAAAADwAAAGRycy9kb3ducmV2LnhtbESPT2vCQBTE70K/w/KE3nRjxVpSV2mVongo+Kc9P3ef&#10;SUj2bchuNPbTd4VCj8PM/IaZLTpbiQs1vnCsYDRMQBBrZwrOFBwPH4MXED4gG6wck4IbeVjMH3oz&#10;TI278o4u+5CJCGGfooI8hDqV0uucLPqhq4mjd3aNxRBlk0nT4DXCbSWfkuRZWiw4LuRY0zInXe5b&#10;q2Cqf3x7mqy+Wrt+L7+39XGnP0ulHvvd2yuIQF34D/+1N0bBeAz3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s1Fs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90CC4" w:rsidRDefault="00590CC4" w:rsidP="00FA296D">
                          <w:pPr>
                            <w:jc w:val="center"/>
                          </w:pPr>
                          <w:r>
                            <w:t>Chi-square feature selection</w:t>
                          </w:r>
                        </w:p>
                      </w:txbxContent>
                    </v:textbox>
                  </v:rect>
                  <v:shape id="Elbow Connector 35" o:spid="_x0000_s1039" type="#_x0000_t34" style="position:absolute;left:9090;top:7177;width:2441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rqYcIAAADbAAAADwAAAGRycy9kb3ducmV2LnhtbESP3YrCMBSE7wXfIRzBG9FUxaLVKCIs&#10;uFe6dR/g0Jz+YHNSmqxWn94sCF4OM/MNs9l1phY3al1lWcF0EoEgzqyuuFDwe/kaL0E4j6yxtkwK&#10;HuRgt+33Nphoe+cfuqW+EAHCLkEFpfdNIqXLSjLoJrYhDl5uW4M+yLaQusV7gJtazqIolgYrDgsl&#10;NnQoKbumf0bBZRR98zxfnE48Snl5yOPV8xwrNRx0+zUIT53/hN/to1YwX8D/l/AD5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rqYcIAAADbAAAADwAAAAAAAAAAAAAA&#10;AAChAgAAZHJzL2Rvd25yZXYueG1sUEsFBgAAAAAEAAQA+QAAAJADAAAAAA==&#10;" strokecolor="black [3213]">
                    <v:stroke endarrow="open"/>
                  </v:shape>
                  <v:rect id="Rectangle 32" o:spid="_x0000_s1040" style="position:absolute;left:3189;top:2762;width:13397;height:4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Qjc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0xh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eQjc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90CC4" w:rsidRDefault="00590CC4" w:rsidP="00FA296D">
                          <w:pPr>
                            <w:jc w:val="center"/>
                          </w:pPr>
                          <w:r>
                            <w:t>Generate vector space model with TF-IDF as weights</w:t>
                          </w:r>
                        </w:p>
                      </w:txbxContent>
                    </v:textbox>
                  </v:rect>
                </v:group>
                <v:shape id="Elbow Connector 37" o:spid="_x0000_s1041" type="#_x0000_t34" style="position:absolute;left:13024;top:79797;width:4140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TRjcMAAADbAAAADwAAAGRycy9kb3ducmV2LnhtbESP3YrCMBSE74V9h3AWvJE1XcWuVqMs&#10;gqBXavUBDs3pDzYnpYna3ac3guDlMDPfMItVZ2pxo9ZVlhV8DyMQxJnVFRcKzqfN1xSE88gaa8uk&#10;4I8crJYfvQUm2t75SLfUFyJA2CWooPS+SaR0WUkG3dA2xMHLbWvQB9kWUrd4D3BTy1EUxdJgxWGh&#10;xIbWJWWX9GoUnAbRjsf5ZL/nQcrTdR7P/g+xUv3P7ncOwlPn3+FXe6sVjH/g+SX8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00Y3DAAAA2wAAAA8AAAAAAAAAAAAA&#10;AAAAoQIAAGRycy9kb3ducmV2LnhtbFBLBQYAAAAABAAEAPkAAACRAwAAAAA=&#10;" strokecolor="black [3213]">
                  <v:stroke endarrow="open"/>
                </v:shape>
                <v:rect id="Rectangle 38" o:spid="_x0000_s1042" style="position:absolute;left:5316;top:82083;width:1988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+nZ8IA&#10;AADbAAAADwAAAGRycy9kb3ducmV2LnhtbERPz2vCMBS+D/wfwhO8zdSJc1SjOEUcOwyszvNb8taW&#10;Ni+lSbXur18Ogx0/vt/LdW9rcaXWl44VTMYJCGLtTMm5gvNp//gCwgdkg7VjUnAnD+vV4GGJqXE3&#10;PtI1C7mIIexTVFCE0KRSel2QRT92DXHkvl1rMUTY5tK0eIvhtpZPSfIsLZYcGwpsaFuQrrLOKpjr&#10;H999zXafnT28Vpf35nzUH5VSo2G/WYAI1Id/8Z/7zSiYxrHx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6dn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90CC4" w:rsidRDefault="00590CC4" w:rsidP="00FA296D">
                        <w:pPr>
                          <w:jc w:val="center"/>
                        </w:pPr>
                        <w:r>
                          <w:t xml:space="preserve">SVM-based classifier </w:t>
                        </w:r>
                      </w:p>
                    </w:txbxContent>
                  </v:textbox>
                </v:rect>
                <v:shape id="Elbow Connector 39" o:spid="_x0000_s1043" type="#_x0000_t34" style="position:absolute;left:24986;top:38596;width:18183;height:4603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ugwMQAAADbAAAADwAAAGRycy9kb3ducmV2LnhtbESPQWsCMRSE74L/IbyCN81WoditUVQo&#10;9VAouqX0+Ni8brbdvMQk1e2/bwTB4zAz3zCLVW87caIQW8cK7icFCOLa6ZYbBe/V83gOIiZkjZ1j&#10;UvBHEVbL4WCBpXZn3tPpkBqRIRxLVGBS8qWUsTZkMU6cJ87elwsWU5ahkTrgOcNtJ6dF8SAttpwX&#10;DHraGqp/Dr9WwTR4WRw3H6/VW7c2tf/eVS/2U6nRXb9+ApGoT7fwtb3TCmaPcPmSf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q6DAxAAAANsAAAAPAAAAAAAAAAAA&#10;AAAAAKECAABkcnMvZG93bnJldi54bWxQSwUGAAAAAAQABAD5AAAAkgMAAAAA&#10;" adj="13956" strokecolor="black [3213]">
                  <v:stroke endarrow="open"/>
                </v:shape>
                <v:group id="Group 42" o:spid="_x0000_s1044" style="position:absolute;left:43168;top:37532;width:19031;height:23286" coordorigin="" coordsize="19032,12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43" o:spid="_x0000_s1045" style="position:absolute;width:19032;height:1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/L0cUA&#10;AADbAAAADwAAAGRycy9kb3ducmV2LnhtbESPQWsCMRSE7wX/Q3hCL1KztiJla5RSWip6ENcW2tsj&#10;ed0sbl6WJNXtvzeC0OMwM98w82XvWnGkEBvPCibjAgSx9qbhWsHH/u3uEURMyAZbz6TgjyIsF4Ob&#10;OZbGn3hHxyrVIkM4lqjAptSVUkZtyWEc+444ez8+OExZhlqagKcMd628L4qZdNhwXrDY0Yslfah+&#10;nYIqfG8n+rD+xK/2fbR9Xem4sVGp22H//AQiUZ/+w9f2yiiYPsDlS/4BcnE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8vRxQAAANsAAAAPAAAAAAAAAAAAAAAAAJgCAABkcnMv&#10;ZG93bnJldi54bWxQSwUGAAAAAAQABAD1AAAAigMAAAAA&#10;" filled="f" strokecolor="#243f60 [1604]" strokeweight=".25pt">
                    <v:shadow on="t" color="black" opacity="26214f" origin=".5,-.5" offset="-.74836mm,.74836mm"/>
                    <v:textbox>
                      <w:txbxContent>
                        <w:p w:rsidR="00B84B0B" w:rsidRDefault="00B84B0B" w:rsidP="00B84B0B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  <w:r>
                            <w:rPr>
                              <w:b/>
                              <w:color w:val="0D0D0D" w:themeColor="text1" w:themeTint="F2"/>
                            </w:rPr>
                            <w:t>Pre-processing</w:t>
                          </w:r>
                        </w:p>
                        <w:p w:rsidR="00B84B0B" w:rsidRDefault="00B84B0B" w:rsidP="00B84B0B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B84B0B" w:rsidRDefault="00B84B0B" w:rsidP="00B84B0B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B84B0B" w:rsidRDefault="00B84B0B" w:rsidP="00B84B0B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B84B0B" w:rsidRDefault="00B84B0B" w:rsidP="00B84B0B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B84B0B" w:rsidRDefault="00B84B0B" w:rsidP="00B84B0B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B84B0B" w:rsidRDefault="00B84B0B" w:rsidP="00B84B0B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B84B0B" w:rsidRDefault="00B84B0B" w:rsidP="00B84B0B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B84B0B" w:rsidRDefault="00B84B0B" w:rsidP="00B84B0B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B84B0B" w:rsidRDefault="00B84B0B" w:rsidP="00B84B0B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B84B0B" w:rsidRDefault="00B84B0B" w:rsidP="00B84B0B">
                          <w:pPr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  <w:p w:rsidR="00B84B0B" w:rsidRDefault="00B84B0B" w:rsidP="00B84B0B"/>
                      </w:txbxContent>
                    </v:textbox>
                  </v:rect>
                  <v:rect id="Rectangle 45" o:spid="_x0000_s1046" style="position:absolute;left:3189;top:8399;width:13392;height:2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h7hMYA&#10;AADbAAAADwAAAGRycy9kb3ducmV2LnhtbESPW2vCQBSE3wv+h+UIvtWN4qWkrqItpaUPBS/t83H3&#10;mIRkz4bsRlN/vVsQ+jjMzDfMYtXZSpyp8YVjBaNhAoJYO1NwpuCwf3t8AuEDssHKMSn4JQ+rZe9h&#10;galxF97SeRcyESHsU1SQh1CnUnqdk0U/dDVx9E6usRiibDJpGrxEuK3kOElm0mLBcSHHml5y0uWu&#10;tQrm+urb4/T1u7Xvm/Lnsz5s9Vep1KDfrZ9BBOrCf/je/jAKJlP4+xJ/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Uh7hM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B84B0B" w:rsidRDefault="00B84B0B" w:rsidP="00B84B0B">
                          <w:pPr>
                            <w:jc w:val="center"/>
                          </w:pPr>
                          <w:r>
                            <w:t>Normalisation</w:t>
                          </w:r>
                        </w:p>
                      </w:txbxContent>
                    </v:textbox>
                  </v:rect>
                  <v:shape id="Elbow Connector 47" o:spid="_x0000_s1047" type="#_x0000_t34" style="position:absolute;left:9090;top:7177;width:2441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Ki8MQAAADbAAAADwAAAGRycy9kb3ducmV2LnhtbESP3WrCQBSE7wu+w3KE3kjd2Nao0VWK&#10;UNArNekDHLInP5g9G7Krpn36riB4OczMN8xq05tGXKlztWUFk3EEgji3uuZSwU/2/TYH4TyyxsYy&#10;KfglB5v14GWFibY3PtE19aUIEHYJKqi8bxMpXV6RQTe2LXHwCtsZ9EF2pdQd3gLcNPI9imJpsOaw&#10;UGFL24ryc3oxCrJRtOePYno48Cjl+baIF3/HWKnXYf+1BOGp98/wo73TCj5ncP8SfoB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sqLwxAAAANsAAAAPAAAAAAAAAAAA&#10;AAAAAKECAABkcnMvZG93bnJldi54bWxQSwUGAAAAAAQABAD5AAAAkgMAAAAA&#10;" strokecolor="black [3213]">
                    <v:stroke endarrow="open"/>
                  </v:shape>
                  <v:rect id="Rectangle 44" o:spid="_x0000_s1048" style="position:absolute;left:3189;top:1301;width:13397;height:5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TeH8YA&#10;AADbAAAADwAAAGRycy9kb3ducmV2LnhtbESPT2vCQBTE70K/w/KE3nRj0VpSV2mVongo+Kc9P3ef&#10;SUj2bchuNPbTd4VCj8PM/IaZLTpbiQs1vnCsYDRMQBBrZwrOFBwPH4MXED4gG6wck4IbeVjMH3oz&#10;TI278o4u+5CJCGGfooI8hDqV0uucLPqhq4mjd3aNxRBlk0nT4DXCbSWfkuRZWiw4LuRY0zInXe5b&#10;q2Cqf3x7mqy+Wrt+L7+39XGnP0ulHvvd2yuIQF34D/+1N0bBeAz3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TeH8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B84B0B" w:rsidRDefault="00B84B0B" w:rsidP="00B84B0B">
                          <w:pPr>
                            <w:jc w:val="center"/>
                          </w:pPr>
                          <w:r>
                            <w:t>Feature generation from stock price data</w:t>
                          </w:r>
                          <w:r>
                            <w:t xml:space="preserve"> </w:t>
                          </w:r>
                          <w:r>
                            <w:t xml:space="preserve">and </w:t>
                          </w:r>
                          <w:proofErr w:type="spellStart"/>
                          <w:r>
                            <w:t>svm</w:t>
                          </w:r>
                          <w:proofErr w:type="spellEnd"/>
                          <w:r>
                            <w:t xml:space="preserve">-classification of news </w:t>
                          </w:r>
                        </w:p>
                      </w:txbxContent>
                    </v:textbox>
                  </v:rect>
                </v:group>
                <v:rect id="Rectangle 51" o:spid="_x0000_s1049" style="position:absolute;left:43168;top:66878;width:1988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rrWsUA&#10;AADbAAAADwAAAGRycy9kb3ducmV2LnhtbESPQWvCQBSE74X+h+UVvNWNgrZEV6mKKD0UtOr5ufua&#10;hGTfhuxGY399tyB4HGbmG2Y672wlLtT4wrGCQT8BQaydKThTcPhev76D8AHZYOWYFNzIw3z2/DTF&#10;1Lgr7+iyD5mIEPYpKshDqFMpvc7Jou+7mjh6P66xGKJsMmkavEa4reQwScbSYsFxIcealjnpct9a&#10;BW/617fn0erY2s2iPH3Wh53+KpXqvXQfExCBuvAI39tbo2A0gP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uta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84B0B" w:rsidRDefault="00B84B0B" w:rsidP="00B84B0B">
                        <w:pPr>
                          <w:jc w:val="center"/>
                        </w:pPr>
                        <w:r>
                          <w:t>HMM-</w:t>
                        </w:r>
                        <w:r>
                          <w:t xml:space="preserve">SVM-based classifier </w:t>
                        </w:r>
                      </w:p>
                    </w:txbxContent>
                  </v:textbox>
                </v:rect>
                <v:shape id="Elbow Connector 52" o:spid="_x0000_s1050" type="#_x0000_t34" style="position:absolute;left:50451;top:63848;width:6052;height: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UsnsEAAADbAAAADwAAAGRycy9kb3ducmV2LnhtbESPS4vCMBSF94L/IVxhdpr6ZKhGEUGY&#10;hQvHx/7S3GmLzU1Ioq3+ejMwMMvDeXyc1aYzjXiQD7VlBeNRBoK4sLrmUsHlvB9+gggRWWNjmRQ8&#10;KcBm3e+tMNe25W96nGIp0giHHBVUMbpcylBUZDCMrCNO3o/1BmOSvpTaY5vGTSMnWbaQBmtOhAod&#10;7Soqbqe7SVw3vb74sJ8tXu1z202vbnz0c6U+Bt12CSJSF//Df+0vrWA+gd8v6QfI9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ZSyewQAAANsAAAAPAAAAAAAAAAAAAAAA&#10;AKECAABkcnMvZG93bnJldi54bWxQSwUGAAAAAAQABAD5AAAAjwMAAAAA&#10;" strokecolor="black [3213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4" o:spid="_x0000_s1051" type="#_x0000_t32" style="position:absolute;left:45932;top:71450;width:7544;height:112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DWu8AAAADbAAAADwAAAGRycy9kb3ducmV2LnhtbESP3WoCMRCF7wt9hzAF72pW0VJWo0hr&#10;wTut9gHGzbiJbiZLkur69kYQvDycn48znXeuEWcK0XpWMOgXIIgrry3XCv52P++fIGJC1th4JgVX&#10;ijCfvb5MsdT+wr903qZa5BGOJSowKbWllLEy5DD2fUucvYMPDlOWoZY64CWPu0YOi+JDOrScCQZb&#10;+jJUnbb/LnMX9jj+Dpqr5f5oN8Hg+tCgUr23bjEBkahLz/CjvdIKxi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w1rvAAAAA2wAAAA8AAAAAAAAAAAAAAAAA&#10;oQIAAGRycy9kb3ducmV2LnhtbFBLBQYAAAAABAAEAPkAAACOAwAAAAA=&#10;" strokecolor="black [3213]">
                  <v:stroke endarrow="open"/>
                </v:shape>
                <v:shape id="Straight Arrow Connector 55" o:spid="_x0000_s1052" type="#_x0000_t32" style="position:absolute;left:53481;top:71450;width:7227;height:11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AE9MAAAADbAAAADwAAAGRycy9kb3ducmV2LnhtbESPQYvCMBSE7wv+h/AEb2uqxV2pRpFV&#10;QbytK54fzbMtbV5Kkq313xtB8DjMzDfMct2bRnTkfGVZwWScgCDOra64UHD+23/OQfiArLGxTAru&#10;5GG9GnwsMdP2xr/UnUIhIoR9hgrKENpMSp+XZNCPbUscvat1BkOUrpDa4S3CTSOnSfIlDVYcF0ps&#10;6aekvD79GwUVp4Gn23RPx13tvotL3dn0rNRo2G8WIAL14R1+tQ9awWwGzy/x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ABPTAAAAA2wAAAA8AAAAAAAAAAAAAAAAA&#10;oQIAAGRycy9kb3ducmV2LnhtbFBLBQYAAAAABAAEAPkAAACOAwAAAAA=&#10;" strokecolor="black [3213]">
                  <v:stroke endarrow="open"/>
                </v:shape>
                <v:rect id="Rectangle 56" o:spid="_x0000_s1053" style="position:absolute;left:54226;top:82721;width:9674;height:5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LxscA&#10;AADbAAAADwAAAGRycy9kb3ducmV2LnhtbESPQWvCQBSE7wX/w/KEXkrdGFop0VXEVLDkoLUWenxk&#10;n0kw+zZkV5P217tCweMwM98ws0VvanGh1lWWFYxHEQji3OqKCwWHr/XzGwjnkTXWlknBLzlYzAcP&#10;M0y07fiTLntfiABhl6CC0vsmkdLlJRl0I9sQB+9oW4M+yLaQusUuwE0t4yiaSIMVh4USG1qVlJ/2&#10;Z6OgwZco3qanj+/Dz/s6S5/G2d+uVupx2C+nIDz1/h7+b2+0gtcJ3L6EH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YS8b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84B0B" w:rsidRDefault="00B84B0B" w:rsidP="00B84B0B">
                        <w:pPr>
                          <w:jc w:val="center"/>
                        </w:pPr>
                        <w:r>
                          <w:t>Down Price Direction</w:t>
                        </w:r>
                      </w:p>
                    </w:txbxContent>
                  </v:textbox>
                </v:rect>
                <v:rect id="Rectangle 57" o:spid="_x0000_s1054" style="position:absolute;left:40616;top:82827;width:9245;height:5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uXccA&#10;AADbAAAADwAAAGRycy9kb3ducmV2LnhtbESPQWvCQBSE70L/w/IKvYhulFpLzEZKrWDx0DZV8PjI&#10;PpNg9m3IbjX217uC4HGYmW+YZN6ZWhypdZVlBaNhBII4t7riQsHmdzl4BeE8ssbaMik4k4N5+tBL&#10;MNb2xD90zHwhAoRdjApK75tYSpeXZNANbUMcvL1tDfog20LqFk8Bbmo5jqIXabDisFBiQ+8l5Yfs&#10;zyho8Dkafy0On9vN7mO5XvRH6//vWqmnx+5tBsJT5+/hW3ulFUymcP0SfoBM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U7l3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84B0B" w:rsidRDefault="00B84B0B" w:rsidP="00B84B0B">
                        <w:pPr>
                          <w:jc w:val="center"/>
                        </w:pPr>
                        <w:r>
                          <w:t>Up Price Direction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55" style="position:absolute;left:17915;top:59808;width:34582;height:297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aRm8EA&#10;AADbAAAADwAAAGRycy9kb3ducmV2LnhtbERPy2oCMRTdF/yHcAV3NaO0VUajyIBQN219gcvL5Doz&#10;mNwMSXTGv28WhS4P571c99aIB/nQOFYwGWcgiEunG64UnI7b1zmIEJE1Gsek4EkB1qvByxJz7Tre&#10;0+MQK5FCOOSooI6xzaUMZU0Ww9i1xIm7Om8xJugrqT12KdwaOc2yD2mx4dRQY0tFTeXtcLcKzNn5&#10;79llW7ztdkWXTX/M7MtMlBoN+80CRKQ+/ov/3J9awXsam76kH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kZvBAAAA2w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06010D" w:rsidRDefault="0006010D" w:rsidP="0006010D">
                        <w:pPr>
                          <w:jc w:val="center"/>
                        </w:pPr>
                        <w:r>
                          <w:t>News Classification into positive, Neutral or Negative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84B0B">
        <w:rPr>
          <w:rFonts w:ascii="Constantia" w:hAnsi="Constant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44E588" wp14:editId="452679F5">
                <wp:simplePos x="0" y="0"/>
                <wp:positionH relativeFrom="column">
                  <wp:posOffset>4986670</wp:posOffset>
                </wp:positionH>
                <wp:positionV relativeFrom="paragraph">
                  <wp:posOffset>1382313</wp:posOffset>
                </wp:positionV>
                <wp:extent cx="0" cy="2179593"/>
                <wp:effectExtent l="95250" t="0" r="9525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95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392.65pt;margin-top:108.85pt;width:0;height:171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FA296D">
        <w:rPr>
          <w:rFonts w:ascii="Constantia" w:hAnsi="Constantia"/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DB2DCA6" wp14:editId="21C77598">
                <wp:simplePos x="0" y="0"/>
                <wp:positionH relativeFrom="column">
                  <wp:posOffset>403860</wp:posOffset>
                </wp:positionH>
                <wp:positionV relativeFrom="paragraph">
                  <wp:posOffset>2317750</wp:posOffset>
                </wp:positionV>
                <wp:extent cx="1903095" cy="2477135"/>
                <wp:effectExtent l="95250" t="38100" r="59055" b="11366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3095" cy="2477135"/>
                          <a:chOff x="0" y="0"/>
                          <a:chExt cx="1903228" cy="1924493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903228" cy="1924493"/>
                          </a:xfrm>
                          <a:prstGeom prst="rect">
                            <a:avLst/>
                          </a:prstGeom>
                          <a:noFill/>
                          <a:ln w="3175"/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CC4" w:rsidRDefault="00590CC4" w:rsidP="00D53C70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b/>
                                  <w:color w:val="0D0D0D" w:themeColor="text1" w:themeTint="F2"/>
                                </w:rPr>
                                <w:t>Pre-processing</w:t>
                              </w:r>
                            </w:p>
                            <w:p w:rsidR="00590CC4" w:rsidRDefault="00590CC4" w:rsidP="00D53C70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</w:p>
                            <w:p w:rsidR="00590CC4" w:rsidRDefault="00590CC4" w:rsidP="00D53C70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</w:p>
                            <w:p w:rsidR="00590CC4" w:rsidRDefault="00590CC4" w:rsidP="00D53C70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</w:p>
                            <w:p w:rsidR="00590CC4" w:rsidRDefault="00590CC4" w:rsidP="00D53C70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</w:p>
                            <w:p w:rsidR="00590CC4" w:rsidRDefault="00590CC4" w:rsidP="00D53C70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</w:p>
                            <w:p w:rsidR="00590CC4" w:rsidRDefault="00590CC4" w:rsidP="00D53C70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</w:p>
                            <w:p w:rsidR="00590CC4" w:rsidRDefault="00590CC4" w:rsidP="00D53C70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</w:p>
                            <w:p w:rsidR="00590CC4" w:rsidRDefault="00590CC4" w:rsidP="00D53C70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</w:p>
                            <w:p w:rsidR="00590CC4" w:rsidRDefault="00590CC4" w:rsidP="00D53C70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</w:p>
                            <w:p w:rsidR="00590CC4" w:rsidRDefault="00590CC4" w:rsidP="00D53C70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</w:p>
                            <w:p w:rsidR="00590CC4" w:rsidRDefault="00590CC4" w:rsidP="00D53C70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</w:p>
                            <w:p w:rsidR="00590CC4" w:rsidRDefault="00590CC4" w:rsidP="00D53C70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</w:p>
                            <w:p w:rsidR="00590CC4" w:rsidRDefault="00590CC4" w:rsidP="00D53C70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</w:p>
                            <w:p w:rsidR="00590CC4" w:rsidRDefault="00590CC4" w:rsidP="00D53C70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</w:p>
                            <w:p w:rsidR="00590CC4" w:rsidRDefault="00590CC4" w:rsidP="00D53C70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</w:p>
                            <w:p w:rsidR="00590CC4" w:rsidRPr="00D53C70" w:rsidRDefault="00590CC4" w:rsidP="00D53C70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18976" y="839972"/>
                            <a:ext cx="1339215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CC4" w:rsidRDefault="00590CC4" w:rsidP="00D53C70">
                              <w:pPr>
                                <w:jc w:val="center"/>
                              </w:pPr>
                              <w:r>
                                <w:t>Stop-word removal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18976" y="1392865"/>
                            <a:ext cx="1339215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CC4" w:rsidRDefault="00590CC4" w:rsidP="00D53C70">
                              <w:pPr>
                                <w:jc w:val="center"/>
                              </w:pPr>
                              <w:r>
                                <w:t>Stemming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bow Connector 24"/>
                        <wps:cNvCnPr/>
                        <wps:spPr>
                          <a:xfrm rot="16200000" flipH="1">
                            <a:off x="909084" y="717698"/>
                            <a:ext cx="244159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lbow Connector 25"/>
                        <wps:cNvCnPr/>
                        <wps:spPr>
                          <a:xfrm rot="16200000" flipH="1">
                            <a:off x="909083" y="1281224"/>
                            <a:ext cx="244159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8976" y="276447"/>
                            <a:ext cx="1339703" cy="392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CC4" w:rsidRDefault="00590CC4" w:rsidP="00D53C70">
                              <w:pPr>
                                <w:jc w:val="center"/>
                              </w:pPr>
                              <w:r>
                                <w:t xml:space="preserve">Tokenisation (into unigrams, bigrams)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56" style="position:absolute;margin-left:31.8pt;margin-top:182.5pt;width:149.85pt;height:195.05pt;z-index:251694080;mso-width-relative:margin;mso-height-relative:margin" coordsize="19032,19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">
                <v:rect id="Rectangle 19" o:spid="_x0000_s1057" style="position:absolute;width:19032;height:19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TTJsMA&#10;AADbAAAADwAAAGRycy9kb3ducmV2LnhtbERPTWsCMRC9C/6HMIKXUrN6KHZrlFIqSj2I2xba25BM&#10;N4ubyZKkuv33Rih4m8f7nMWqd604UYiNZwXTSQGCWHvTcK3g4319PwcRE7LB1jMp+KMIq+VwsMDS&#10;+DMf6FSlWuQQjiUqsCl1pZRRW3IYJ74jztyPDw5ThqGWJuA5h7tWzoriQTpsODdY7OjFkj5Wv05B&#10;Fb73U318+8SvdnO3f93quLNRqfGof34CkahPN/G/e2vy/Ee4/pIPkM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TTJsMAAADbAAAADwAAAAAAAAAAAAAAAACYAgAAZHJzL2Rv&#10;d25yZXYueG1sUEsFBgAAAAAEAAQA9QAAAIgDAAAAAA==&#10;" filled="f" strokecolor="#243f60 [1604]" strokeweight=".25pt">
                  <v:shadow on="t" color="black" opacity="26214f" origin=".5,-.5" offset="-.74836mm,.74836mm"/>
                  <v:textbox>
                    <w:txbxContent>
                      <w:p w:rsidR="00590CC4" w:rsidRDefault="00590CC4" w:rsidP="00D53C70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  <w:r>
                          <w:rPr>
                            <w:b/>
                            <w:color w:val="0D0D0D" w:themeColor="text1" w:themeTint="F2"/>
                          </w:rPr>
                          <w:t>Pre-processing</w:t>
                        </w:r>
                      </w:p>
                      <w:p w:rsidR="00590CC4" w:rsidRDefault="00590CC4" w:rsidP="00D53C70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</w:p>
                      <w:p w:rsidR="00590CC4" w:rsidRDefault="00590CC4" w:rsidP="00D53C70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</w:p>
                      <w:p w:rsidR="00590CC4" w:rsidRDefault="00590CC4" w:rsidP="00D53C70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</w:p>
                      <w:p w:rsidR="00590CC4" w:rsidRDefault="00590CC4" w:rsidP="00D53C70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</w:p>
                      <w:p w:rsidR="00590CC4" w:rsidRDefault="00590CC4" w:rsidP="00D53C70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</w:p>
                      <w:p w:rsidR="00590CC4" w:rsidRDefault="00590CC4" w:rsidP="00D53C70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</w:p>
                      <w:p w:rsidR="00590CC4" w:rsidRDefault="00590CC4" w:rsidP="00D53C70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</w:p>
                      <w:p w:rsidR="00590CC4" w:rsidRDefault="00590CC4" w:rsidP="00D53C70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</w:p>
                      <w:p w:rsidR="00590CC4" w:rsidRDefault="00590CC4" w:rsidP="00D53C70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</w:p>
                      <w:p w:rsidR="00590CC4" w:rsidRDefault="00590CC4" w:rsidP="00D53C70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</w:p>
                      <w:p w:rsidR="00590CC4" w:rsidRDefault="00590CC4" w:rsidP="00D53C70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</w:p>
                      <w:p w:rsidR="00590CC4" w:rsidRDefault="00590CC4" w:rsidP="00D53C70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</w:p>
                      <w:p w:rsidR="00590CC4" w:rsidRDefault="00590CC4" w:rsidP="00D53C70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</w:p>
                      <w:p w:rsidR="00590CC4" w:rsidRDefault="00590CC4" w:rsidP="00D53C70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</w:p>
                      <w:p w:rsidR="00590CC4" w:rsidRDefault="00590CC4" w:rsidP="00D53C70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</w:p>
                      <w:p w:rsidR="00590CC4" w:rsidRPr="00D53C70" w:rsidRDefault="00590CC4" w:rsidP="00D53C70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</w:p>
                    </w:txbxContent>
                  </v:textbox>
                </v:rect>
                <v:rect id="Rectangle 22" o:spid="_x0000_s1058" style="position:absolute;left:3189;top:8399;width:13392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4GUMUA&#10;AADbAAAADwAAAGRycy9kb3ducmV2LnhtbESPT2vCQBTE7wW/w/KE3urGQGuJrmIr0tKD4N/zc/eZ&#10;hGTfhuxG0376bkHocZiZ3zCzRW9rcaXWl44VjEcJCGLtTMm5gsN+/fQKwgdkg7VjUvBNHhbzwcMM&#10;M+NuvKXrLuQiQthnqKAIocmk9Logi37kGuLoXVxrMUTZ5tK0eItwW8s0SV6kxZLjQoENvRekq11n&#10;FUz0j+/Oz6tjZz/eqtNXc9jqTaXU47BfTkEE6sN/+N7+NArSF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gZQ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90CC4" w:rsidRDefault="00590CC4" w:rsidP="00D53C70">
                        <w:pPr>
                          <w:jc w:val="center"/>
                        </w:pPr>
                        <w:r>
                          <w:t>Stop-word removal</w:t>
                        </w:r>
                      </w:p>
                    </w:txbxContent>
                  </v:textbox>
                </v:rect>
                <v:rect id="Rectangle 23" o:spid="_x0000_s1059" style="position:absolute;left:3189;top:13928;width:13392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90CC4" w:rsidRDefault="00590CC4" w:rsidP="00D53C70">
                        <w:pPr>
                          <w:jc w:val="center"/>
                        </w:pPr>
                        <w:r>
                          <w:t>Stemming</w:t>
                        </w:r>
                      </w:p>
                    </w:txbxContent>
                  </v:textbox>
                </v:rect>
                <v:shape id="Elbow Connector 24" o:spid="_x0000_s1060" type="#_x0000_t34" style="position:absolute;left:9090;top:7177;width:2441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/ZJ8MAAADbAAAADwAAAGRycy9kb3ducmV2LnhtbESP3YrCMBSE74V9h3AWvJE1XXWLVqMs&#10;woJeqdUHODSnP9iclCZq16c3guDlMDPfMItVZ2pxpdZVlhV8DyMQxJnVFRcKTse/rykI55E11pZJ&#10;wT85WC0/egtMtL3xga6pL0SAsEtQQel9k0jpspIMuqFtiIOX29agD7ItpG7xFuCmlqMoiqXBisNC&#10;iQ2tS8rO6cUoOA6iLY/zn92OBylP13k8u+9jpfqf3e8chKfOv8Ov9kYrGE3g+SX8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/2SfDAAAA2wAAAA8AAAAAAAAAAAAA&#10;AAAAoQIAAGRycy9kb3ducmV2LnhtbFBLBQYAAAAABAAEAPkAAACRAwAAAAA=&#10;" strokecolor="black [3213]">
                  <v:stroke endarrow="open"/>
                </v:shape>
                <v:shape id="Elbow Connector 25" o:spid="_x0000_s1061" type="#_x0000_t34" style="position:absolute;left:9090;top:12812;width:2442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8vMQAAADbAAAADwAAAGRycy9kb3ducmV2LnhtbESP3WrCQBSE7wu+w3KE3ohuTDFodBUR&#10;Cu1V2tgHOGRPfjB7NmS3Sdqn7xYEL4eZ+YY5nCbTioF611hWsF5FIIgLqxuuFHxdX5dbEM4ja2wt&#10;k4IfcnA6zp4OmGo78icNua9EgLBLUUHtfZdK6YqaDLqV7YiDV9reoA+yr6TucQxw08o4ihJpsOGw&#10;UGNHl5qKW/5tFFwX0Tu/lJss40XO20uZ7H4/EqWe59N5D8LT5B/he/tNK4g38P8l/AB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83y8xAAAANsAAAAPAAAAAAAAAAAA&#10;AAAAAKECAABkcnMvZG93bnJldi54bWxQSwUGAAAAAAQABAD5AAAAkgMAAAAA&#10;" strokecolor="black [3213]">
                  <v:stroke endarrow="open"/>
                </v:shape>
                <v:rect id="Rectangle 21" o:spid="_x0000_s1062" style="position:absolute;left:3189;top:2764;width:13397;height:3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yYJ8UA&#10;AADbAAAADwAAAGRycy9kb3ducmV2LnhtbESPQWvCQBSE70L/w/IK3nSjoJboKtVSWnoQtOr5ufua&#10;hGTfhuxGY399tyB4HGbmG2ax6mwlLtT4wrGC0TABQaydKThTcPh+H7yA8AHZYOWYFNzIw2r51Ftg&#10;atyVd3TZh0xECPsUFeQh1KmUXudk0Q9dTRy9H9dYDFE2mTQNXiPcVnKcJFNpseC4kGNNm5x0uW+t&#10;gpn+9e158nZs7ce6PH3Vh53elkr1n7vXOYhAXXiE7+1Po2A8gv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rJgn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90CC4" w:rsidRDefault="00590CC4" w:rsidP="00D53C70">
                        <w:pPr>
                          <w:jc w:val="center"/>
                        </w:pPr>
                        <w:r>
                          <w:t xml:space="preserve">Tokenisation (into unigrams, bigrams)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A29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5AAB84" wp14:editId="1D72D985">
                <wp:simplePos x="0" y="0"/>
                <wp:positionH relativeFrom="column">
                  <wp:posOffset>1226820</wp:posOffset>
                </wp:positionH>
                <wp:positionV relativeFrom="paragraph">
                  <wp:posOffset>5002530</wp:posOffset>
                </wp:positionV>
                <wp:extent cx="414020" cy="0"/>
                <wp:effectExtent l="35560" t="2540" r="59690" b="5969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1402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29" o:spid="_x0000_s1026" type="#_x0000_t34" style="position:absolute;margin-left:96.6pt;margin-top:393.9pt;width:32.6pt;height:0;rotation:9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" strokecolor="black [3213]">
                <v:stroke endarrow="open"/>
              </v:shape>
            </w:pict>
          </mc:Fallback>
        </mc:AlternateContent>
      </w:r>
      <w:r w:rsidR="00D53C70">
        <w:rPr>
          <w:rFonts w:ascii="Constantia" w:hAnsi="Constant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A5F93" wp14:editId="4FE13FD3">
                <wp:simplePos x="0" y="0"/>
                <wp:positionH relativeFrom="column">
                  <wp:posOffset>4985887</wp:posOffset>
                </wp:positionH>
                <wp:positionV relativeFrom="paragraph">
                  <wp:posOffset>393065</wp:posOffset>
                </wp:positionV>
                <wp:extent cx="0" cy="202137"/>
                <wp:effectExtent l="95250" t="0" r="5715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1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92.6pt;margin-top:30.95pt;width:0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D53C70">
        <w:rPr>
          <w:rFonts w:ascii="Constantia" w:hAnsi="Constant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A6F0D" wp14:editId="1B6300B2">
                <wp:simplePos x="0" y="0"/>
                <wp:positionH relativeFrom="column">
                  <wp:posOffset>1477453</wp:posOffset>
                </wp:positionH>
                <wp:positionV relativeFrom="paragraph">
                  <wp:posOffset>404037</wp:posOffset>
                </wp:positionV>
                <wp:extent cx="0" cy="191386"/>
                <wp:effectExtent l="95250" t="0" r="5715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116.35pt;margin-top:31.8pt;width:0;height:15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</w:p>
    <w:sectPr w:rsidR="006A345D" w:rsidRPr="00E83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A9"/>
    <w:rsid w:val="0006010D"/>
    <w:rsid w:val="002C1C74"/>
    <w:rsid w:val="00590CC4"/>
    <w:rsid w:val="006A2536"/>
    <w:rsid w:val="006A345D"/>
    <w:rsid w:val="00892C0F"/>
    <w:rsid w:val="00B84B0B"/>
    <w:rsid w:val="00D53C70"/>
    <w:rsid w:val="00E63FDF"/>
    <w:rsid w:val="00E834A9"/>
    <w:rsid w:val="00FA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C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C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EB2CF003</Template>
  <TotalTime>43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Bolanle E Onifade</dc:creator>
  <cp:lastModifiedBy>Bolanle E Onifade</cp:lastModifiedBy>
  <cp:revision>7</cp:revision>
  <dcterms:created xsi:type="dcterms:W3CDTF">2015-04-04T13:31:00Z</dcterms:created>
  <dcterms:modified xsi:type="dcterms:W3CDTF">2015-04-04T14:14:00Z</dcterms:modified>
</cp:coreProperties>
</file>